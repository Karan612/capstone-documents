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10"/>
        <w:gridCol w:w="142"/>
        <w:gridCol w:w="567"/>
        <w:gridCol w:w="1170"/>
        <w:gridCol w:w="2867"/>
        <w:gridCol w:w="429"/>
        <w:gridCol w:w="1067"/>
        <w:gridCol w:w="1278"/>
        <w:gridCol w:w="1278"/>
      </w:tblGrid>
      <w:tr w:rsidR="001B01AE" w:rsidRPr="001B01AE" w14:paraId="7EAAA3E5" w14:textId="77777777" w:rsidTr="002027F8">
        <w:trPr>
          <w:trHeight w:val="2711"/>
        </w:trPr>
        <w:tc>
          <w:tcPr>
            <w:tcW w:w="2119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E619876" w14:textId="77777777" w:rsidR="001B01AE" w:rsidRPr="001B01AE" w:rsidRDefault="001B01AE" w:rsidP="001B01AE">
            <w:pPr>
              <w:pStyle w:val="Standard1"/>
              <w:rPr>
                <w:rFonts w:asciiTheme="minorHAnsi" w:hAnsiTheme="minorHAnsi" w:cstheme="minorHAnsi"/>
                <w:sz w:val="40"/>
                <w:szCs w:val="40"/>
              </w:rPr>
            </w:pPr>
            <w:bookmarkStart w:id="0" w:name="MinuteAdditional"/>
            <w:bookmarkEnd w:id="0"/>
            <w:r w:rsidRPr="001B01AE">
              <w:rPr>
                <w:rFonts w:asciiTheme="minorHAnsi" w:hAnsiTheme="minorHAnsi" w:cstheme="minorHAnsi"/>
                <w:b/>
                <w:sz w:val="40"/>
                <w:szCs w:val="40"/>
              </w:rPr>
              <w:t>Team:</w:t>
            </w:r>
            <w:r w:rsidRPr="001B01AE">
              <w:rPr>
                <w:rFonts w:asciiTheme="minorHAnsi" w:hAnsiTheme="minorHAnsi" w:cstheme="minorHAnsi"/>
                <w:b/>
                <w:sz w:val="40"/>
                <w:szCs w:val="40"/>
                <w:u w:val="single"/>
              </w:rPr>
              <w:t xml:space="preserve"> T31 </w:t>
            </w:r>
          </w:p>
        </w:tc>
        <w:tc>
          <w:tcPr>
            <w:tcW w:w="8089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122BDC8" w14:textId="0D0D8993" w:rsidR="001B01AE" w:rsidRPr="001B01AE" w:rsidRDefault="001B01AE" w:rsidP="00F77A26">
            <w:pPr>
              <w:pStyle w:val="Standard1"/>
              <w:spacing w:before="0" w:after="0"/>
              <w:ind w:left="1734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1B01AE">
              <w:rPr>
                <w:rFonts w:asciiTheme="minorHAnsi" w:hAnsiTheme="minorHAnsi" w:cstheme="minorHAnsi"/>
                <w:b/>
                <w:sz w:val="36"/>
                <w:szCs w:val="36"/>
              </w:rPr>
              <w:t>Capstone Project I</w:t>
            </w:r>
            <w:r w:rsidR="000110B5">
              <w:rPr>
                <w:rFonts w:asciiTheme="minorHAnsi" w:hAnsiTheme="minorHAnsi" w:cstheme="minorHAnsi"/>
                <w:b/>
                <w:sz w:val="36"/>
                <w:szCs w:val="36"/>
              </w:rPr>
              <w:t>I</w:t>
            </w:r>
          </w:p>
          <w:p w14:paraId="0CD79679" w14:textId="50299979" w:rsidR="001B01AE" w:rsidRPr="001B01AE" w:rsidRDefault="001B01AE" w:rsidP="00F77A26">
            <w:pPr>
              <w:pStyle w:val="Standard1"/>
              <w:spacing w:before="0" w:after="0"/>
              <w:ind w:left="1734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1B01AE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Minutes of Meeting # </w:t>
            </w:r>
            <w:r w:rsidR="00283EF9">
              <w:rPr>
                <w:rFonts w:asciiTheme="minorHAnsi" w:hAnsiTheme="minorHAnsi" w:cstheme="minorHAnsi"/>
                <w:b/>
                <w:sz w:val="36"/>
                <w:szCs w:val="36"/>
              </w:rPr>
              <w:t>9</w:t>
            </w:r>
          </w:p>
          <w:p w14:paraId="45B45A40" w14:textId="77777777" w:rsidR="001B01AE" w:rsidRPr="001B01AE" w:rsidRDefault="001B01AE" w:rsidP="001B01AE">
            <w:pPr>
              <w:pStyle w:val="Standard1"/>
              <w:spacing w:before="0" w:after="0"/>
              <w:ind w:left="317"/>
              <w:rPr>
                <w:rFonts w:asciiTheme="minorHAnsi" w:hAnsiTheme="minorHAnsi" w:cstheme="minorHAnsi"/>
                <w:b/>
                <w:sz w:val="24"/>
              </w:rPr>
            </w:pPr>
          </w:p>
          <w:p w14:paraId="23593154" w14:textId="571B1029" w:rsidR="00A14A62" w:rsidRPr="001B01AE" w:rsidRDefault="001B01AE" w:rsidP="00A14A62">
            <w:pPr>
              <w:pStyle w:val="Standard1"/>
              <w:spacing w:before="0" w:after="0"/>
              <w:ind w:left="317"/>
              <w:rPr>
                <w:rFonts w:asciiTheme="minorHAnsi" w:hAnsiTheme="minorHAnsi" w:cstheme="minorHAnsi"/>
                <w:b/>
                <w:sz w:val="24"/>
              </w:rPr>
            </w:pPr>
            <w:r w:rsidRPr="001B01AE">
              <w:rPr>
                <w:rFonts w:asciiTheme="minorHAnsi" w:hAnsiTheme="minorHAnsi" w:cstheme="minorHAnsi"/>
                <w:b/>
                <w:sz w:val="24"/>
              </w:rPr>
              <w:t xml:space="preserve">Date: </w:t>
            </w:r>
            <w:r w:rsidR="00114A70">
              <w:rPr>
                <w:rFonts w:asciiTheme="minorHAnsi" w:hAnsiTheme="minorHAnsi" w:cstheme="minorHAnsi"/>
                <w:b/>
                <w:sz w:val="24"/>
              </w:rPr>
              <w:t>April 10, 2020</w:t>
            </w:r>
          </w:p>
          <w:p w14:paraId="4FDBA613" w14:textId="77777777" w:rsidR="001B01AE" w:rsidRPr="001B01AE" w:rsidRDefault="001B01AE" w:rsidP="001B01AE">
            <w:pPr>
              <w:pStyle w:val="Standard1"/>
              <w:spacing w:before="0" w:after="0"/>
              <w:ind w:left="317"/>
              <w:rPr>
                <w:rFonts w:asciiTheme="minorHAnsi" w:hAnsiTheme="minorHAnsi" w:cstheme="minorHAnsi"/>
                <w:b/>
                <w:sz w:val="24"/>
              </w:rPr>
            </w:pPr>
            <w:r w:rsidRPr="001B01AE">
              <w:rPr>
                <w:rFonts w:asciiTheme="minorHAnsi" w:hAnsiTheme="minorHAnsi" w:cstheme="minorHAnsi"/>
                <w:b/>
                <w:sz w:val="24"/>
              </w:rPr>
              <w:t>Time: 4:00 pm</w:t>
            </w:r>
          </w:p>
          <w:p w14:paraId="387F1738" w14:textId="73E86105" w:rsidR="001B01AE" w:rsidRPr="001B01AE" w:rsidRDefault="001B01AE" w:rsidP="001B01AE">
            <w:pPr>
              <w:pStyle w:val="Standard1"/>
              <w:spacing w:before="0" w:after="0"/>
              <w:ind w:left="317"/>
              <w:rPr>
                <w:rFonts w:asciiTheme="minorHAnsi" w:hAnsiTheme="minorHAnsi" w:cstheme="minorHAnsi"/>
              </w:rPr>
            </w:pPr>
            <w:r w:rsidRPr="001B01AE">
              <w:rPr>
                <w:rFonts w:asciiTheme="minorHAnsi" w:hAnsiTheme="minorHAnsi" w:cstheme="minorHAnsi"/>
                <w:b/>
                <w:sz w:val="24"/>
              </w:rPr>
              <w:t xml:space="preserve">Location: </w:t>
            </w:r>
            <w:r w:rsidR="00114A70">
              <w:rPr>
                <w:rFonts w:asciiTheme="minorHAnsi" w:hAnsiTheme="minorHAnsi" w:cstheme="minorHAnsi"/>
                <w:b/>
                <w:sz w:val="24"/>
              </w:rPr>
              <w:t>Collaborate</w:t>
            </w:r>
          </w:p>
        </w:tc>
      </w:tr>
      <w:tr w:rsidR="001B01AE" w:rsidRPr="004D7500" w14:paraId="3E7FD169" w14:textId="77777777" w:rsidTr="002027F8">
        <w:tblPrEx>
          <w:tblCellMar>
            <w:top w:w="227" w:type="dxa"/>
            <w:bottom w:w="227" w:type="dxa"/>
          </w:tblCellMar>
        </w:tblPrEx>
        <w:trPr>
          <w:trHeight w:val="981"/>
        </w:trPr>
        <w:tc>
          <w:tcPr>
            <w:tcW w:w="1410" w:type="dxa"/>
          </w:tcPr>
          <w:p w14:paraId="735E7F40" w14:textId="77777777" w:rsidR="001B01AE" w:rsidRPr="004D7500" w:rsidRDefault="001B01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Attendees" w:colFirst="0" w:colLast="2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Attendees:</w:t>
            </w:r>
          </w:p>
        </w:tc>
        <w:tc>
          <w:tcPr>
            <w:tcW w:w="8798" w:type="dxa"/>
            <w:gridSpan w:val="8"/>
          </w:tcPr>
          <w:p w14:paraId="0B44AC38" w14:textId="77777777" w:rsidR="001B01AE" w:rsidRPr="004D7500" w:rsidRDefault="001B01AE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Team member 1: Kashyap Gauswami</w:t>
            </w:r>
          </w:p>
          <w:p w14:paraId="648F9E75" w14:textId="77777777" w:rsidR="001B01AE" w:rsidRPr="004D7500" w:rsidRDefault="001B01AE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2: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Shivkumar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Kashyapbhai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Guard</w:t>
            </w:r>
          </w:p>
          <w:p w14:paraId="74BEDE98" w14:textId="48BCC8B3" w:rsidR="001B01AE" w:rsidRPr="004D7500" w:rsidRDefault="001B01AE" w:rsidP="00275E67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3: </w:t>
            </w:r>
            <w:proofErr w:type="spellStart"/>
            <w:r w:rsidR="00AB12E4">
              <w:rPr>
                <w:rFonts w:asciiTheme="minorHAnsi" w:hAnsiTheme="minorHAnsi" w:cstheme="minorHAnsi"/>
                <w:sz w:val="22"/>
                <w:szCs w:val="22"/>
              </w:rPr>
              <w:t>Nishtha</w:t>
            </w:r>
            <w:proofErr w:type="spellEnd"/>
            <w:r w:rsidR="00AB12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B12E4">
              <w:rPr>
                <w:rFonts w:asciiTheme="minorHAnsi" w:hAnsiTheme="minorHAnsi" w:cstheme="minorHAnsi"/>
                <w:sz w:val="22"/>
                <w:szCs w:val="22"/>
              </w:rPr>
              <w:t>Jagdishbhai</w:t>
            </w:r>
            <w:proofErr w:type="spellEnd"/>
            <w:r w:rsidR="00AB12E4">
              <w:rPr>
                <w:rFonts w:asciiTheme="minorHAnsi" w:hAnsiTheme="minorHAnsi" w:cstheme="minorHAnsi"/>
                <w:sz w:val="22"/>
                <w:szCs w:val="22"/>
              </w:rPr>
              <w:t xml:space="preserve"> Ramani</w:t>
            </w:r>
          </w:p>
          <w:p w14:paraId="596E633B" w14:textId="77777777" w:rsidR="001B01AE" w:rsidRPr="004D7500" w:rsidRDefault="001B01AE" w:rsidP="00275E67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4: Karan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Jaydipbhai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Patel</w:t>
            </w:r>
          </w:p>
          <w:p w14:paraId="7AE1AB91" w14:textId="77777777" w:rsidR="001B01AE" w:rsidRPr="004D7500" w:rsidRDefault="001B01AE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5: Vivek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Ketankumar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Vaidya</w:t>
            </w:r>
          </w:p>
        </w:tc>
      </w:tr>
      <w:tr w:rsidR="007943BF" w:rsidRPr="001B01AE" w14:paraId="12E1BDA2" w14:textId="77777777" w:rsidTr="002027F8">
        <w:trPr>
          <w:trHeight w:val="711"/>
        </w:trPr>
        <w:tc>
          <w:tcPr>
            <w:tcW w:w="10208" w:type="dxa"/>
            <w:gridSpan w:val="9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8918D2C" w14:textId="77777777" w:rsidR="007943BF" w:rsidRPr="001B01AE" w:rsidRDefault="007943BF" w:rsidP="007943BF">
            <w:pPr>
              <w:pStyle w:val="Standard1"/>
              <w:rPr>
                <w:rFonts w:asciiTheme="minorHAnsi" w:hAnsiTheme="minorHAnsi" w:cstheme="minorHAnsi"/>
                <w:b/>
                <w:sz w:val="36"/>
              </w:rPr>
            </w:pPr>
            <w:bookmarkStart w:id="2" w:name="Topics"/>
            <w:bookmarkEnd w:id="1"/>
            <w:bookmarkEnd w:id="2"/>
            <w:r w:rsidRPr="001B01AE">
              <w:rPr>
                <w:rFonts w:asciiTheme="minorHAnsi" w:hAnsiTheme="minorHAnsi" w:cstheme="minorHAnsi"/>
                <w:b/>
                <w:sz w:val="36"/>
              </w:rPr>
              <w:t>Agenda</w:t>
            </w:r>
          </w:p>
        </w:tc>
      </w:tr>
      <w:tr w:rsidR="00782380" w:rsidRPr="004D7500" w14:paraId="5DE8D761" w14:textId="77777777" w:rsidTr="002027F8">
        <w:trPr>
          <w:trHeight w:val="615"/>
        </w:trPr>
        <w:tc>
          <w:tcPr>
            <w:tcW w:w="2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1DC" w14:textId="77777777" w:rsidR="00782380" w:rsidRPr="004D7500" w:rsidRDefault="00782380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b/>
                <w:sz w:val="22"/>
                <w:szCs w:val="22"/>
              </w:rPr>
              <w:t>Item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4618" w14:textId="77777777" w:rsidR="00782380" w:rsidRPr="004D7500" w:rsidRDefault="00782380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0C9D" w14:textId="77777777" w:rsidR="00782380" w:rsidRPr="004D7500" w:rsidRDefault="00782380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D3A7" w14:textId="77777777" w:rsidR="00782380" w:rsidRPr="004D7500" w:rsidRDefault="00782380" w:rsidP="004D7500">
            <w:pPr>
              <w:pStyle w:val="Standard1"/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b/>
                <w:sz w:val="22"/>
                <w:szCs w:val="22"/>
              </w:rPr>
              <w:t>Planned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87CF" w14:textId="77777777" w:rsidR="00782380" w:rsidRPr="004D7500" w:rsidRDefault="00782380" w:rsidP="004D7500">
            <w:pPr>
              <w:pStyle w:val="Standard1"/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b/>
                <w:sz w:val="22"/>
                <w:szCs w:val="22"/>
              </w:rPr>
              <w:t>Actual Date</w:t>
            </w:r>
          </w:p>
        </w:tc>
      </w:tr>
      <w:tr w:rsidR="00782380" w:rsidRPr="004D7500" w14:paraId="6DBD1CC3" w14:textId="77777777" w:rsidTr="002027F8">
        <w:trPr>
          <w:trHeight w:val="615"/>
        </w:trPr>
        <w:tc>
          <w:tcPr>
            <w:tcW w:w="2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9382" w14:textId="77777777" w:rsidR="00782380" w:rsidRPr="004D7500" w:rsidRDefault="00782380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Review of previous meeting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B1F4" w14:textId="2786E7D5" w:rsidR="00782380" w:rsidRPr="004D7500" w:rsidRDefault="00114A70" w:rsidP="00A906BD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Team members discussed about the presentation possibilities and the progress and debugging for the project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9B4E" w14:textId="77777777" w:rsidR="00782380" w:rsidRPr="004D7500" w:rsidRDefault="00475A85" w:rsidP="00D115B1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Kashyap Gauswami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EBFB" w14:textId="0B31DF07" w:rsidR="00782380" w:rsidRPr="004D7500" w:rsidRDefault="00114A70" w:rsidP="00D115B1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10/04</w:t>
            </w:r>
            <w:r w:rsidR="00B7200E"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E490" w14:textId="1D7411D8" w:rsidR="00782380" w:rsidRPr="004D7500" w:rsidRDefault="00114A70" w:rsidP="00D115B1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10/04</w:t>
            </w:r>
            <w:r w:rsidR="00B7200E"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</w:tr>
      <w:tr w:rsidR="002033C5" w:rsidRPr="004D7500" w14:paraId="0D38D5E3" w14:textId="77777777" w:rsidTr="002027F8">
        <w:trPr>
          <w:trHeight w:val="638"/>
        </w:trPr>
        <w:tc>
          <w:tcPr>
            <w:tcW w:w="2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4461" w14:textId="77777777" w:rsidR="002033C5" w:rsidRPr="004D7500" w:rsidRDefault="002033C5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Tasks assigned as per previous meeting 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E121" w14:textId="74BFEE10" w:rsidR="002033C5" w:rsidRPr="004D7500" w:rsidRDefault="004215A1" w:rsidP="002033C5">
            <w:pPr>
              <w:pStyle w:val="Standard1"/>
              <w:numPr>
                <w:ilvl w:val="0"/>
                <w:numId w:val="5"/>
              </w:numPr>
              <w:spacing w:before="120" w:after="120"/>
              <w:ind w:left="31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the progress of the application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890D" w14:textId="5AA87688" w:rsidR="002033C5" w:rsidRPr="004D7500" w:rsidRDefault="001F3C23" w:rsidP="00446FAB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Group Members</w:t>
            </w:r>
          </w:p>
          <w:p w14:paraId="60979E4C" w14:textId="77777777" w:rsidR="002033C5" w:rsidRPr="004D7500" w:rsidRDefault="002033C5" w:rsidP="00446FAB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BD00" w14:textId="624C8D23" w:rsidR="002033C5" w:rsidRPr="004D7500" w:rsidRDefault="00B7200E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14A70">
              <w:rPr>
                <w:rFonts w:asciiTheme="minorHAnsi" w:hAnsiTheme="minorHAnsi" w:cstheme="minorHAnsi"/>
                <w:sz w:val="22"/>
                <w:szCs w:val="22"/>
              </w:rPr>
              <w:t>0/04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785A" w14:textId="52BA0DEC" w:rsidR="002033C5" w:rsidRPr="004D7500" w:rsidRDefault="00B7200E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14A70">
              <w:rPr>
                <w:rFonts w:asciiTheme="minorHAnsi" w:hAnsiTheme="minorHAnsi" w:cstheme="minorHAnsi"/>
                <w:sz w:val="22"/>
                <w:szCs w:val="22"/>
              </w:rPr>
              <w:t>0/04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</w:tr>
      <w:tr w:rsidR="002033C5" w:rsidRPr="004D7500" w14:paraId="23B3B0CF" w14:textId="77777777" w:rsidTr="002027F8">
        <w:trPr>
          <w:trHeight w:val="638"/>
        </w:trPr>
        <w:tc>
          <w:tcPr>
            <w:tcW w:w="2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19FD" w14:textId="77777777" w:rsidR="002033C5" w:rsidRPr="004D7500" w:rsidRDefault="002033C5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56A" w14:textId="168BBACF" w:rsidR="002033C5" w:rsidRPr="004D7500" w:rsidRDefault="004215A1" w:rsidP="002033C5">
            <w:pPr>
              <w:pStyle w:val="Standard1"/>
              <w:numPr>
                <w:ilvl w:val="0"/>
                <w:numId w:val="5"/>
              </w:numPr>
              <w:spacing w:before="120" w:after="120"/>
              <w:ind w:left="31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 the hinderances for the application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972F" w14:textId="77777777" w:rsidR="001F3C23" w:rsidRPr="004D7500" w:rsidRDefault="001F3C23" w:rsidP="001F3C23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Group Members</w:t>
            </w:r>
          </w:p>
          <w:p w14:paraId="5C7CD990" w14:textId="04D9B6E8" w:rsidR="002033C5" w:rsidRPr="004D7500" w:rsidRDefault="002033C5" w:rsidP="00446FAB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6325" w14:textId="11A479E7" w:rsidR="002033C5" w:rsidRPr="004D7500" w:rsidRDefault="00B7200E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14A70">
              <w:rPr>
                <w:rFonts w:asciiTheme="minorHAnsi" w:hAnsiTheme="minorHAnsi" w:cstheme="minorHAnsi"/>
                <w:sz w:val="22"/>
                <w:szCs w:val="22"/>
              </w:rPr>
              <w:t>0/04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699E" w14:textId="298B86F9" w:rsidR="002033C5" w:rsidRPr="004D7500" w:rsidRDefault="00B7200E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14A70">
              <w:rPr>
                <w:rFonts w:asciiTheme="minorHAnsi" w:hAnsiTheme="minorHAnsi" w:cstheme="minorHAnsi"/>
                <w:sz w:val="22"/>
                <w:szCs w:val="22"/>
              </w:rPr>
              <w:t>0/04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</w:tr>
      <w:tr w:rsidR="002033C5" w:rsidRPr="004D7500" w14:paraId="7E39B483" w14:textId="77777777" w:rsidTr="002027F8">
        <w:trPr>
          <w:trHeight w:val="482"/>
        </w:trPr>
        <w:tc>
          <w:tcPr>
            <w:tcW w:w="2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C9F2" w14:textId="77777777" w:rsidR="002033C5" w:rsidRPr="004D7500" w:rsidRDefault="002033C5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0D18" w14:textId="5FC71962" w:rsidR="002033C5" w:rsidRPr="004D7500" w:rsidRDefault="004215A1" w:rsidP="002033C5">
            <w:pPr>
              <w:pStyle w:val="Standard1"/>
              <w:numPr>
                <w:ilvl w:val="0"/>
                <w:numId w:val="5"/>
              </w:numPr>
              <w:spacing w:before="120" w:after="120"/>
              <w:ind w:left="31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and correct any/all errors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381E" w14:textId="77777777" w:rsidR="001F3C23" w:rsidRPr="004D7500" w:rsidRDefault="001F3C23" w:rsidP="001F3C23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Group Members</w:t>
            </w:r>
          </w:p>
          <w:p w14:paraId="02B55D2A" w14:textId="5B96A2B1" w:rsidR="002033C5" w:rsidRPr="004D7500" w:rsidRDefault="002033C5" w:rsidP="00446FAB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C916" w14:textId="08518AFA" w:rsidR="002033C5" w:rsidRPr="004D7500" w:rsidRDefault="00B7200E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14A70">
              <w:rPr>
                <w:rFonts w:asciiTheme="minorHAnsi" w:hAnsiTheme="minorHAnsi" w:cstheme="minorHAnsi"/>
                <w:sz w:val="22"/>
                <w:szCs w:val="22"/>
              </w:rPr>
              <w:t>0/04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06A5" w14:textId="0AF95BF1" w:rsidR="002033C5" w:rsidRPr="004D7500" w:rsidRDefault="00B7200E" w:rsidP="00F44F3A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14A70">
              <w:rPr>
                <w:rFonts w:asciiTheme="minorHAnsi" w:hAnsiTheme="minorHAnsi" w:cstheme="minorHAnsi"/>
                <w:sz w:val="22"/>
                <w:szCs w:val="22"/>
              </w:rPr>
              <w:t>0/04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/2020</w:t>
            </w:r>
          </w:p>
        </w:tc>
      </w:tr>
      <w:tr w:rsidR="002033C5" w:rsidRPr="004D7500" w14:paraId="41D4F841" w14:textId="77777777" w:rsidTr="002027F8">
        <w:trPr>
          <w:trHeight w:val="814"/>
        </w:trPr>
        <w:tc>
          <w:tcPr>
            <w:tcW w:w="2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F037" w14:textId="77777777" w:rsidR="002033C5" w:rsidRPr="004D7500" w:rsidRDefault="002033C5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33BD" w14:textId="77CC9147" w:rsidR="002033C5" w:rsidRPr="004D7500" w:rsidRDefault="00114A70" w:rsidP="002033C5">
            <w:pPr>
              <w:pStyle w:val="Standard1"/>
              <w:numPr>
                <w:ilvl w:val="0"/>
                <w:numId w:val="5"/>
              </w:numPr>
              <w:spacing w:before="120" w:after="120"/>
              <w:ind w:left="31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 Presentation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9C18" w14:textId="77777777" w:rsidR="001F3C23" w:rsidRPr="004D7500" w:rsidRDefault="001F3C23" w:rsidP="001F3C23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Group Members</w:t>
            </w:r>
          </w:p>
          <w:p w14:paraId="3FE7B79F" w14:textId="4D31AC3E" w:rsidR="002033C5" w:rsidRPr="004D7500" w:rsidRDefault="002033C5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200F" w14:textId="0CBE7072" w:rsidR="002033C5" w:rsidRPr="004D7500" w:rsidRDefault="00114A70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13/04/2020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BC5D" w14:textId="76E3686C" w:rsidR="002033C5" w:rsidRPr="004D7500" w:rsidRDefault="00114A70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16/04/2020</w:t>
            </w:r>
          </w:p>
        </w:tc>
      </w:tr>
      <w:tr w:rsidR="007943BF" w:rsidRPr="007943BF" w14:paraId="3DA7825C" w14:textId="77777777" w:rsidTr="002027F8">
        <w:trPr>
          <w:trHeight w:val="615"/>
        </w:trPr>
        <w:tc>
          <w:tcPr>
            <w:tcW w:w="102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9F7F" w14:textId="77777777" w:rsidR="007943BF" w:rsidRPr="007943BF" w:rsidRDefault="007943BF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943B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Status </w:t>
            </w:r>
            <w:proofErr w:type="gramStart"/>
            <w:r w:rsidRPr="007943BF">
              <w:rPr>
                <w:rFonts w:asciiTheme="minorHAnsi" w:hAnsiTheme="minorHAnsi" w:cstheme="minorHAnsi"/>
                <w:b/>
                <w:sz w:val="28"/>
                <w:szCs w:val="28"/>
              </w:rPr>
              <w:t>of  Tasks</w:t>
            </w:r>
            <w:proofErr w:type="gramEnd"/>
            <w:r w:rsidRPr="007943B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as per previously assigned</w:t>
            </w:r>
          </w:p>
        </w:tc>
      </w:tr>
      <w:tr w:rsidR="007943BF" w:rsidRPr="001B01AE" w14:paraId="41AC06CE" w14:textId="77777777" w:rsidTr="002027F8">
        <w:trPr>
          <w:trHeight w:val="615"/>
        </w:trPr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D83D" w14:textId="77777777" w:rsidR="007943BF" w:rsidRPr="006B64A2" w:rsidRDefault="007943BF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>Item # 1…</w:t>
            </w:r>
          </w:p>
        </w:tc>
        <w:tc>
          <w:tcPr>
            <w:tcW w:w="8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8DAC" w14:textId="7EEDFD32" w:rsidR="007943BF" w:rsidRPr="006B64A2" w:rsidRDefault="00930D4E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Task completed.</w:t>
            </w:r>
          </w:p>
        </w:tc>
      </w:tr>
      <w:tr w:rsidR="007943BF" w:rsidRPr="001B01AE" w14:paraId="1239513C" w14:textId="77777777" w:rsidTr="002027F8">
        <w:trPr>
          <w:trHeight w:val="615"/>
        </w:trPr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E878" w14:textId="77777777" w:rsidR="007943BF" w:rsidRPr="006B64A2" w:rsidRDefault="007943BF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>Item # 2…</w:t>
            </w:r>
          </w:p>
        </w:tc>
        <w:tc>
          <w:tcPr>
            <w:tcW w:w="8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96B" w14:textId="3C78BCC1" w:rsidR="007943BF" w:rsidRPr="006B64A2" w:rsidRDefault="007943BF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>Task completed.</w:t>
            </w:r>
          </w:p>
        </w:tc>
      </w:tr>
      <w:tr w:rsidR="007943BF" w:rsidRPr="001B01AE" w14:paraId="3358ED9F" w14:textId="77777777" w:rsidTr="002027F8">
        <w:trPr>
          <w:trHeight w:val="615"/>
        </w:trPr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7" w14:textId="77777777" w:rsidR="007943BF" w:rsidRPr="006B64A2" w:rsidRDefault="007943BF" w:rsidP="00AE7022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>Item # 3…</w:t>
            </w:r>
          </w:p>
        </w:tc>
        <w:tc>
          <w:tcPr>
            <w:tcW w:w="8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5894" w14:textId="63C77C84" w:rsidR="007943BF" w:rsidRPr="006B64A2" w:rsidRDefault="007943BF" w:rsidP="00AE7022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>Task completed</w:t>
            </w:r>
            <w:r w:rsidR="00930D4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943BF" w:rsidRPr="001B01AE" w14:paraId="37D1210A" w14:textId="77777777" w:rsidTr="002027F8">
        <w:trPr>
          <w:trHeight w:val="615"/>
        </w:trPr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CE04" w14:textId="77777777" w:rsidR="007943BF" w:rsidRPr="006B64A2" w:rsidRDefault="007943BF" w:rsidP="002C7967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Item # 4…</w:t>
            </w:r>
          </w:p>
        </w:tc>
        <w:tc>
          <w:tcPr>
            <w:tcW w:w="8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66D1" w14:textId="1009A024" w:rsidR="007943BF" w:rsidRPr="006B64A2" w:rsidRDefault="007943BF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>In progress.</w:t>
            </w:r>
          </w:p>
        </w:tc>
      </w:tr>
      <w:tr w:rsidR="007943BF" w:rsidRPr="007943BF" w14:paraId="67381BD8" w14:textId="77777777" w:rsidTr="002027F8">
        <w:trPr>
          <w:trHeight w:val="615"/>
        </w:trPr>
        <w:tc>
          <w:tcPr>
            <w:tcW w:w="102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508D" w14:textId="77777777" w:rsidR="007943BF" w:rsidRPr="007943BF" w:rsidRDefault="007943BF" w:rsidP="002033C5">
            <w:pPr>
              <w:pStyle w:val="Standard1"/>
              <w:spacing w:before="120" w:after="1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943BF">
              <w:rPr>
                <w:rFonts w:asciiTheme="minorHAnsi" w:hAnsiTheme="minorHAnsi" w:cstheme="minorHAnsi"/>
                <w:b/>
                <w:sz w:val="28"/>
                <w:szCs w:val="28"/>
              </w:rPr>
              <w:t>Next meeting date</w:t>
            </w:r>
          </w:p>
        </w:tc>
      </w:tr>
      <w:tr w:rsidR="004D7500" w:rsidRPr="004D7500" w14:paraId="2B97495C" w14:textId="77777777" w:rsidTr="002027F8">
        <w:trPr>
          <w:trHeight w:val="440"/>
        </w:trPr>
        <w:tc>
          <w:tcPr>
            <w:tcW w:w="3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1996" w14:textId="579C0103" w:rsidR="004D7500" w:rsidRPr="004D7500" w:rsidRDefault="004D7500" w:rsidP="004D7500">
            <w:pPr>
              <w:pStyle w:val="Standard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4D7500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  <w:r w:rsidRPr="004D7500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F8F93D1" w14:textId="5F15D70D" w:rsidR="004D7500" w:rsidRPr="004D7500" w:rsidRDefault="004D7500" w:rsidP="004D7500">
            <w:pPr>
              <w:pStyle w:val="Standard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4D7500">
              <w:rPr>
                <w:rFonts w:asciiTheme="minorHAnsi" w:hAnsiTheme="minorHAnsi" w:cstheme="minorHAnsi"/>
                <w:b/>
                <w:sz w:val="24"/>
                <w:szCs w:val="24"/>
              </w:rPr>
              <w:t>Time</w:t>
            </w:r>
            <w:r w:rsidRPr="004D7500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3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8A5F" w14:textId="1AEFBB18" w:rsidR="004D7500" w:rsidRPr="004D7500" w:rsidRDefault="004D7500" w:rsidP="004D75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D7500">
              <w:rPr>
                <w:rFonts w:asciiTheme="minorHAnsi" w:hAnsiTheme="minorHAnsi" w:cstheme="minorHAnsi"/>
                <w:b/>
                <w:sz w:val="24"/>
                <w:szCs w:val="24"/>
              </w:rPr>
              <w:t>Location</w:t>
            </w:r>
            <w:r w:rsidRPr="004D7500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</w:tr>
      <w:tr w:rsidR="004D7500" w:rsidRPr="006B64A2" w14:paraId="6D8ECBD6" w14:textId="77777777" w:rsidTr="002027F8">
        <w:trPr>
          <w:trHeight w:val="2129"/>
        </w:trPr>
        <w:tc>
          <w:tcPr>
            <w:tcW w:w="102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8C3D" w14:textId="150976C4" w:rsidR="004D7500" w:rsidRPr="006B64A2" w:rsidRDefault="004D7500" w:rsidP="00114A70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E80B9D">
              <w:rPr>
                <w:rFonts w:asciiTheme="minorHAnsi" w:hAnsiTheme="minorHAnsi" w:cstheme="minorHAnsi"/>
                <w:b/>
                <w:sz w:val="22"/>
                <w:szCs w:val="22"/>
              </w:rPr>
              <w:t>Agenda</w:t>
            </w:r>
            <w:r w:rsidRPr="006B64A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4D7500" w:rsidRPr="006B64A2" w14:paraId="2553D6A9" w14:textId="77777777" w:rsidTr="002027F8">
        <w:trPr>
          <w:trHeight w:val="2154"/>
        </w:trPr>
        <w:tc>
          <w:tcPr>
            <w:tcW w:w="102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BC1E" w14:textId="77777777" w:rsidR="004D7500" w:rsidRPr="006B64A2" w:rsidRDefault="004D7500" w:rsidP="002033C5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6B64A2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Signature:</w:t>
            </w:r>
          </w:p>
          <w:p w14:paraId="0DF3899E" w14:textId="77777777" w:rsidR="004D7500" w:rsidRPr="006B64A2" w:rsidRDefault="004D7500" w:rsidP="002033C5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05CD09E6" w14:textId="77777777" w:rsidR="00B04CDF" w:rsidRPr="004D7500" w:rsidRDefault="00B04CDF" w:rsidP="00B04CDF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Team member 1: Kashyap Gauswami</w:t>
            </w:r>
          </w:p>
          <w:p w14:paraId="26016864" w14:textId="77777777" w:rsidR="00B04CDF" w:rsidRPr="004D7500" w:rsidRDefault="00B04CDF" w:rsidP="00B04CDF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2: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Shivkumar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Kashyapbhai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Guard</w:t>
            </w:r>
          </w:p>
          <w:p w14:paraId="1F0E81C6" w14:textId="24AE857B" w:rsidR="00B04CDF" w:rsidRPr="004D7500" w:rsidRDefault="00B04CDF" w:rsidP="00B04CDF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Team member 3:</w:t>
            </w:r>
            <w:r w:rsidR="000445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44517">
              <w:rPr>
                <w:rFonts w:asciiTheme="minorHAnsi" w:hAnsiTheme="minorHAnsi" w:cstheme="minorHAnsi"/>
                <w:sz w:val="22"/>
                <w:szCs w:val="22"/>
              </w:rPr>
              <w:t>Nishtha</w:t>
            </w:r>
            <w:proofErr w:type="spellEnd"/>
            <w:r w:rsidR="000445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44517">
              <w:rPr>
                <w:rFonts w:asciiTheme="minorHAnsi" w:hAnsiTheme="minorHAnsi" w:cstheme="minorHAnsi"/>
                <w:sz w:val="22"/>
                <w:szCs w:val="22"/>
              </w:rPr>
              <w:t>Jagdishbhai</w:t>
            </w:r>
            <w:proofErr w:type="spellEnd"/>
            <w:r w:rsidR="00044517">
              <w:rPr>
                <w:rFonts w:asciiTheme="minorHAnsi" w:hAnsiTheme="minorHAnsi" w:cstheme="minorHAnsi"/>
                <w:sz w:val="22"/>
                <w:szCs w:val="22"/>
              </w:rPr>
              <w:t xml:space="preserve"> Ramani</w:t>
            </w:r>
          </w:p>
          <w:p w14:paraId="0A953A50" w14:textId="77777777" w:rsidR="00B04CDF" w:rsidRPr="004D7500" w:rsidRDefault="00B04CDF" w:rsidP="00B04CDF">
            <w:pPr>
              <w:pStyle w:val="Standard1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4: Karan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Jaydipbhai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Patel</w:t>
            </w:r>
          </w:p>
          <w:p w14:paraId="49C1A7EC" w14:textId="19EAB714" w:rsidR="004D7500" w:rsidRPr="006B64A2" w:rsidRDefault="00B04CDF" w:rsidP="00B04CDF">
            <w:pPr>
              <w:pStyle w:val="Standard1"/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Team member 5: Vivek </w:t>
            </w:r>
            <w:proofErr w:type="spellStart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>Ketankumar</w:t>
            </w:r>
            <w:proofErr w:type="spellEnd"/>
            <w:r w:rsidRPr="004D7500">
              <w:rPr>
                <w:rFonts w:asciiTheme="minorHAnsi" w:hAnsiTheme="minorHAnsi" w:cstheme="minorHAnsi"/>
                <w:sz w:val="22"/>
                <w:szCs w:val="22"/>
              </w:rPr>
              <w:t xml:space="preserve"> Vaidya</w:t>
            </w:r>
          </w:p>
        </w:tc>
      </w:tr>
    </w:tbl>
    <w:p w14:paraId="1C5EE7A4" w14:textId="77777777" w:rsidR="007C0B2F" w:rsidRDefault="007C0B2F" w:rsidP="0016291E">
      <w:pPr>
        <w:rPr>
          <w:lang w:val="en-GB"/>
        </w:rPr>
      </w:pPr>
    </w:p>
    <w:sectPr w:rsidR="007C0B2F" w:rsidSect="002027F8">
      <w:pgSz w:w="12240" w:h="15840" w:code="1"/>
      <w:pgMar w:top="567" w:right="454" w:bottom="567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076AC"/>
    <w:multiLevelType w:val="hybridMultilevel"/>
    <w:tmpl w:val="492475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2130"/>
    <w:multiLevelType w:val="hybridMultilevel"/>
    <w:tmpl w:val="EC088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3995"/>
    <w:multiLevelType w:val="hybridMultilevel"/>
    <w:tmpl w:val="835E5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2A75"/>
    <w:multiLevelType w:val="hybridMultilevel"/>
    <w:tmpl w:val="1046B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B4A86"/>
    <w:multiLevelType w:val="hybridMultilevel"/>
    <w:tmpl w:val="26E6BEB0"/>
    <w:lvl w:ilvl="0" w:tplc="088E6C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4" w:hanging="360"/>
      </w:pPr>
    </w:lvl>
    <w:lvl w:ilvl="2" w:tplc="1009001B" w:tentative="1">
      <w:start w:val="1"/>
      <w:numFmt w:val="lowerRoman"/>
      <w:lvlText w:val="%3."/>
      <w:lvlJc w:val="right"/>
      <w:pPr>
        <w:ind w:left="1834" w:hanging="180"/>
      </w:pPr>
    </w:lvl>
    <w:lvl w:ilvl="3" w:tplc="1009000F" w:tentative="1">
      <w:start w:val="1"/>
      <w:numFmt w:val="decimal"/>
      <w:lvlText w:val="%4."/>
      <w:lvlJc w:val="left"/>
      <w:pPr>
        <w:ind w:left="2554" w:hanging="360"/>
      </w:pPr>
    </w:lvl>
    <w:lvl w:ilvl="4" w:tplc="10090019" w:tentative="1">
      <w:start w:val="1"/>
      <w:numFmt w:val="lowerLetter"/>
      <w:lvlText w:val="%5."/>
      <w:lvlJc w:val="left"/>
      <w:pPr>
        <w:ind w:left="3274" w:hanging="360"/>
      </w:pPr>
    </w:lvl>
    <w:lvl w:ilvl="5" w:tplc="1009001B" w:tentative="1">
      <w:start w:val="1"/>
      <w:numFmt w:val="lowerRoman"/>
      <w:lvlText w:val="%6."/>
      <w:lvlJc w:val="right"/>
      <w:pPr>
        <w:ind w:left="3994" w:hanging="180"/>
      </w:pPr>
    </w:lvl>
    <w:lvl w:ilvl="6" w:tplc="1009000F" w:tentative="1">
      <w:start w:val="1"/>
      <w:numFmt w:val="decimal"/>
      <w:lvlText w:val="%7."/>
      <w:lvlJc w:val="left"/>
      <w:pPr>
        <w:ind w:left="4714" w:hanging="360"/>
      </w:pPr>
    </w:lvl>
    <w:lvl w:ilvl="7" w:tplc="10090019" w:tentative="1">
      <w:start w:val="1"/>
      <w:numFmt w:val="lowerLetter"/>
      <w:lvlText w:val="%8."/>
      <w:lvlJc w:val="left"/>
      <w:pPr>
        <w:ind w:left="5434" w:hanging="360"/>
      </w:pPr>
    </w:lvl>
    <w:lvl w:ilvl="8" w:tplc="1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67CF43D9"/>
    <w:multiLevelType w:val="hybridMultilevel"/>
    <w:tmpl w:val="26E6BEB0"/>
    <w:lvl w:ilvl="0" w:tplc="088E6C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4" w:hanging="360"/>
      </w:pPr>
    </w:lvl>
    <w:lvl w:ilvl="2" w:tplc="1009001B" w:tentative="1">
      <w:start w:val="1"/>
      <w:numFmt w:val="lowerRoman"/>
      <w:lvlText w:val="%3."/>
      <w:lvlJc w:val="right"/>
      <w:pPr>
        <w:ind w:left="1834" w:hanging="180"/>
      </w:pPr>
    </w:lvl>
    <w:lvl w:ilvl="3" w:tplc="1009000F" w:tentative="1">
      <w:start w:val="1"/>
      <w:numFmt w:val="decimal"/>
      <w:lvlText w:val="%4."/>
      <w:lvlJc w:val="left"/>
      <w:pPr>
        <w:ind w:left="2554" w:hanging="360"/>
      </w:pPr>
    </w:lvl>
    <w:lvl w:ilvl="4" w:tplc="10090019" w:tentative="1">
      <w:start w:val="1"/>
      <w:numFmt w:val="lowerLetter"/>
      <w:lvlText w:val="%5."/>
      <w:lvlJc w:val="left"/>
      <w:pPr>
        <w:ind w:left="3274" w:hanging="360"/>
      </w:pPr>
    </w:lvl>
    <w:lvl w:ilvl="5" w:tplc="1009001B" w:tentative="1">
      <w:start w:val="1"/>
      <w:numFmt w:val="lowerRoman"/>
      <w:lvlText w:val="%6."/>
      <w:lvlJc w:val="right"/>
      <w:pPr>
        <w:ind w:left="3994" w:hanging="180"/>
      </w:pPr>
    </w:lvl>
    <w:lvl w:ilvl="6" w:tplc="1009000F" w:tentative="1">
      <w:start w:val="1"/>
      <w:numFmt w:val="decimal"/>
      <w:lvlText w:val="%7."/>
      <w:lvlJc w:val="left"/>
      <w:pPr>
        <w:ind w:left="4714" w:hanging="360"/>
      </w:pPr>
    </w:lvl>
    <w:lvl w:ilvl="7" w:tplc="10090019" w:tentative="1">
      <w:start w:val="1"/>
      <w:numFmt w:val="lowerLetter"/>
      <w:lvlText w:val="%8."/>
      <w:lvlJc w:val="left"/>
      <w:pPr>
        <w:ind w:left="5434" w:hanging="360"/>
      </w:pPr>
    </w:lvl>
    <w:lvl w:ilvl="8" w:tplc="1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6E575B9E"/>
    <w:multiLevelType w:val="hybridMultilevel"/>
    <w:tmpl w:val="21AC0B2A"/>
    <w:lvl w:ilvl="0" w:tplc="088E6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110B5"/>
    <w:rsid w:val="00014CD5"/>
    <w:rsid w:val="00044517"/>
    <w:rsid w:val="00056104"/>
    <w:rsid w:val="00062C8D"/>
    <w:rsid w:val="00073410"/>
    <w:rsid w:val="00087F03"/>
    <w:rsid w:val="000B66C5"/>
    <w:rsid w:val="000D29B9"/>
    <w:rsid w:val="000E1E0D"/>
    <w:rsid w:val="00114A70"/>
    <w:rsid w:val="00120431"/>
    <w:rsid w:val="00122D3F"/>
    <w:rsid w:val="0012691A"/>
    <w:rsid w:val="00136D2C"/>
    <w:rsid w:val="0016291E"/>
    <w:rsid w:val="0016575B"/>
    <w:rsid w:val="00187519"/>
    <w:rsid w:val="001B01AE"/>
    <w:rsid w:val="001B7575"/>
    <w:rsid w:val="001D01D2"/>
    <w:rsid w:val="001F3C23"/>
    <w:rsid w:val="002027F8"/>
    <w:rsid w:val="002033C5"/>
    <w:rsid w:val="00207F81"/>
    <w:rsid w:val="0023048D"/>
    <w:rsid w:val="0023103B"/>
    <w:rsid w:val="00232FAA"/>
    <w:rsid w:val="00245DEB"/>
    <w:rsid w:val="00255652"/>
    <w:rsid w:val="00264505"/>
    <w:rsid w:val="00270A62"/>
    <w:rsid w:val="00275E67"/>
    <w:rsid w:val="00283EF9"/>
    <w:rsid w:val="00285969"/>
    <w:rsid w:val="00293F91"/>
    <w:rsid w:val="00294FF1"/>
    <w:rsid w:val="002B07CD"/>
    <w:rsid w:val="002B3F36"/>
    <w:rsid w:val="002C03E1"/>
    <w:rsid w:val="002C7967"/>
    <w:rsid w:val="002E4C88"/>
    <w:rsid w:val="002F2A5F"/>
    <w:rsid w:val="00317406"/>
    <w:rsid w:val="0034270C"/>
    <w:rsid w:val="00347395"/>
    <w:rsid w:val="00386AD2"/>
    <w:rsid w:val="003C5989"/>
    <w:rsid w:val="003D0276"/>
    <w:rsid w:val="003D2877"/>
    <w:rsid w:val="004070FC"/>
    <w:rsid w:val="004215A1"/>
    <w:rsid w:val="00445966"/>
    <w:rsid w:val="00446FAB"/>
    <w:rsid w:val="00475A85"/>
    <w:rsid w:val="00476EF0"/>
    <w:rsid w:val="00486998"/>
    <w:rsid w:val="004C7374"/>
    <w:rsid w:val="004D7500"/>
    <w:rsid w:val="004E2405"/>
    <w:rsid w:val="00522D3F"/>
    <w:rsid w:val="00534F83"/>
    <w:rsid w:val="00564447"/>
    <w:rsid w:val="005C44D4"/>
    <w:rsid w:val="005F3C47"/>
    <w:rsid w:val="005F3F0E"/>
    <w:rsid w:val="00641B79"/>
    <w:rsid w:val="006434AF"/>
    <w:rsid w:val="00657935"/>
    <w:rsid w:val="0066588B"/>
    <w:rsid w:val="00674881"/>
    <w:rsid w:val="00675261"/>
    <w:rsid w:val="0068006E"/>
    <w:rsid w:val="006A6077"/>
    <w:rsid w:val="006B64A2"/>
    <w:rsid w:val="006C25AC"/>
    <w:rsid w:val="006F3CD5"/>
    <w:rsid w:val="00702DEC"/>
    <w:rsid w:val="007373BC"/>
    <w:rsid w:val="00745520"/>
    <w:rsid w:val="0074770F"/>
    <w:rsid w:val="0077361D"/>
    <w:rsid w:val="00782380"/>
    <w:rsid w:val="00783355"/>
    <w:rsid w:val="007943BF"/>
    <w:rsid w:val="007C0B2F"/>
    <w:rsid w:val="007C5250"/>
    <w:rsid w:val="007D7312"/>
    <w:rsid w:val="007E19F9"/>
    <w:rsid w:val="007F6668"/>
    <w:rsid w:val="008029B4"/>
    <w:rsid w:val="00815FE8"/>
    <w:rsid w:val="008A7CFF"/>
    <w:rsid w:val="008C34CB"/>
    <w:rsid w:val="009139C2"/>
    <w:rsid w:val="00914913"/>
    <w:rsid w:val="00930D4E"/>
    <w:rsid w:val="009D7B44"/>
    <w:rsid w:val="009E187C"/>
    <w:rsid w:val="009E5D4F"/>
    <w:rsid w:val="00A12251"/>
    <w:rsid w:val="00A14A62"/>
    <w:rsid w:val="00A245F2"/>
    <w:rsid w:val="00A66FD0"/>
    <w:rsid w:val="00A77DC2"/>
    <w:rsid w:val="00A906BD"/>
    <w:rsid w:val="00AA463B"/>
    <w:rsid w:val="00AB12E4"/>
    <w:rsid w:val="00AC0DE2"/>
    <w:rsid w:val="00AD2CA9"/>
    <w:rsid w:val="00AD62D4"/>
    <w:rsid w:val="00AE64FE"/>
    <w:rsid w:val="00B04CDF"/>
    <w:rsid w:val="00B10DC2"/>
    <w:rsid w:val="00B158BD"/>
    <w:rsid w:val="00B17ED0"/>
    <w:rsid w:val="00B357FB"/>
    <w:rsid w:val="00B526F9"/>
    <w:rsid w:val="00B7200E"/>
    <w:rsid w:val="00B77270"/>
    <w:rsid w:val="00B849EF"/>
    <w:rsid w:val="00BA081D"/>
    <w:rsid w:val="00BC612E"/>
    <w:rsid w:val="00C267F1"/>
    <w:rsid w:val="00C33F8C"/>
    <w:rsid w:val="00C354D5"/>
    <w:rsid w:val="00C641E4"/>
    <w:rsid w:val="00C73F96"/>
    <w:rsid w:val="00CD13BB"/>
    <w:rsid w:val="00D115B1"/>
    <w:rsid w:val="00D25323"/>
    <w:rsid w:val="00D64A49"/>
    <w:rsid w:val="00D66AF9"/>
    <w:rsid w:val="00DA41A9"/>
    <w:rsid w:val="00DB269A"/>
    <w:rsid w:val="00DC6A63"/>
    <w:rsid w:val="00E30689"/>
    <w:rsid w:val="00E36262"/>
    <w:rsid w:val="00E56424"/>
    <w:rsid w:val="00E65727"/>
    <w:rsid w:val="00E80B9D"/>
    <w:rsid w:val="00E8133F"/>
    <w:rsid w:val="00E85DEC"/>
    <w:rsid w:val="00EA25B9"/>
    <w:rsid w:val="00EB0AEB"/>
    <w:rsid w:val="00EC52B6"/>
    <w:rsid w:val="00ED2BA7"/>
    <w:rsid w:val="00F07F96"/>
    <w:rsid w:val="00F44F3A"/>
    <w:rsid w:val="00F76EEE"/>
    <w:rsid w:val="00F77A26"/>
    <w:rsid w:val="00FB5E02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6B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2020-04-17T01:09:00Z</dcterms:created>
  <dcterms:modified xsi:type="dcterms:W3CDTF">2020-04-17T01:09:00Z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